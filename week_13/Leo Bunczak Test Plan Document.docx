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7E09" w14:textId="77777777" w:rsidR="007357A4" w:rsidRDefault="00412FF8" w:rsidP="009A5B8E">
      <w:pPr>
        <w:pStyle w:val="Title"/>
        <w:jc w:val="center"/>
      </w:pPr>
      <w:r>
        <w:t>Test Plan Document</w:t>
      </w:r>
    </w:p>
    <w:p w14:paraId="3238EC5F" w14:textId="77777777" w:rsidR="00412FF8" w:rsidRDefault="00412FF8" w:rsidP="009A5B8E">
      <w:pPr>
        <w:pStyle w:val="Subtitle"/>
        <w:jc w:val="center"/>
      </w:pPr>
      <w:r>
        <w:t>Abbreviated Sample for CNMT 310</w:t>
      </w:r>
    </w:p>
    <w:p w14:paraId="4CD0CED4" w14:textId="77777777" w:rsidR="00412FF8" w:rsidRDefault="00412FF8"/>
    <w:p w14:paraId="019B7E73" w14:textId="74FBD146" w:rsidR="00412FF8" w:rsidRDefault="00777605" w:rsidP="00777605">
      <w:pPr>
        <w:pStyle w:val="Heading1"/>
        <w:rPr>
          <w:b/>
          <w:bCs/>
        </w:rPr>
      </w:pPr>
      <w:r w:rsidRPr="00777605">
        <w:rPr>
          <w:b/>
          <w:bCs/>
        </w:rPr>
        <w:t>Project Name:</w:t>
      </w:r>
      <w:r>
        <w:rPr>
          <w:b/>
          <w:bCs/>
        </w:rPr>
        <w:t xml:space="preserve"> </w:t>
      </w:r>
      <w:r w:rsidR="00087C7A">
        <w:rPr>
          <w:b/>
          <w:bCs/>
        </w:rPr>
        <w:t xml:space="preserve">CNMT 310 Week </w:t>
      </w:r>
      <w:r w:rsidR="00B1385C">
        <w:rPr>
          <w:b/>
          <w:bCs/>
        </w:rPr>
        <w:t>1</w:t>
      </w:r>
      <w:r w:rsidR="00E71EDD">
        <w:rPr>
          <w:b/>
          <w:bCs/>
        </w:rPr>
        <w:t>2</w:t>
      </w:r>
      <w:r w:rsidR="00B1385C">
        <w:rPr>
          <w:b/>
          <w:bCs/>
        </w:rPr>
        <w:t xml:space="preserve"> </w:t>
      </w:r>
      <w:r w:rsidR="00087C7A">
        <w:rPr>
          <w:b/>
          <w:bCs/>
        </w:rPr>
        <w:t>Assignmen</w:t>
      </w:r>
      <w:r w:rsidR="00B1385C">
        <w:rPr>
          <w:b/>
          <w:bCs/>
        </w:rPr>
        <w:t>t</w:t>
      </w:r>
    </w:p>
    <w:p w14:paraId="1B3CD283" w14:textId="0764AECE" w:rsidR="00D76172" w:rsidRDefault="00D76172" w:rsidP="00D76172"/>
    <w:p w14:paraId="3C92C5B1" w14:textId="77777777" w:rsidR="00D76172" w:rsidRPr="00D76172" w:rsidRDefault="00D76172" w:rsidP="00D76172"/>
    <w:p w14:paraId="454EB6AD" w14:textId="77777777" w:rsidR="009A5B8E" w:rsidRDefault="009A5B8E" w:rsidP="009A5B8E">
      <w:pPr>
        <w:pStyle w:val="Heading1"/>
      </w:pPr>
      <w:r>
        <w:t>Features/Requirements</w:t>
      </w:r>
    </w:p>
    <w:p w14:paraId="77C2EDD3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B8E" w:rsidRPr="009A5B8E" w14:paraId="4DFCCE51" w14:textId="77777777" w:rsidTr="009A5B8E">
        <w:tc>
          <w:tcPr>
            <w:tcW w:w="3116" w:type="dxa"/>
          </w:tcPr>
          <w:p w14:paraId="0C2AC14D" w14:textId="77777777" w:rsidR="009A5B8E" w:rsidRPr="009A5B8E" w:rsidRDefault="009A5B8E" w:rsidP="00513832">
            <w:r w:rsidRPr="009A5B8E">
              <w:t>Requirement ID</w:t>
            </w:r>
          </w:p>
        </w:tc>
        <w:tc>
          <w:tcPr>
            <w:tcW w:w="3117" w:type="dxa"/>
          </w:tcPr>
          <w:p w14:paraId="5F464E02" w14:textId="77777777" w:rsidR="009A5B8E" w:rsidRPr="009A5B8E" w:rsidRDefault="009A5B8E" w:rsidP="00513832">
            <w:r w:rsidRPr="009A5B8E">
              <w:t>Requirement Description</w:t>
            </w:r>
          </w:p>
        </w:tc>
        <w:tc>
          <w:tcPr>
            <w:tcW w:w="3117" w:type="dxa"/>
          </w:tcPr>
          <w:p w14:paraId="272B94EB" w14:textId="77777777" w:rsidR="009A5B8E" w:rsidRPr="009A5B8E" w:rsidRDefault="009A5B8E" w:rsidP="00513832">
            <w:r w:rsidRPr="009A5B8E">
              <w:t>Feature/Notes</w:t>
            </w:r>
          </w:p>
        </w:tc>
      </w:tr>
      <w:tr w:rsidR="009A5B8E" w:rsidRPr="009A5B8E" w14:paraId="757C93B4" w14:textId="77777777" w:rsidTr="009A5B8E">
        <w:trPr>
          <w:trHeight w:val="530"/>
        </w:trPr>
        <w:tc>
          <w:tcPr>
            <w:tcW w:w="3116" w:type="dxa"/>
          </w:tcPr>
          <w:p w14:paraId="7683D62F" w14:textId="77777777" w:rsidR="009A5B8E" w:rsidRPr="009A5B8E" w:rsidRDefault="003754B7" w:rsidP="00513832">
            <w:r>
              <w:t>RQ-1</w:t>
            </w:r>
          </w:p>
        </w:tc>
        <w:tc>
          <w:tcPr>
            <w:tcW w:w="3117" w:type="dxa"/>
          </w:tcPr>
          <w:p w14:paraId="3ABCC455" w14:textId="47D348FA" w:rsidR="009A5B8E" w:rsidRPr="00C945C7" w:rsidRDefault="00E71EDD" w:rsidP="00513832"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Question page has a place for a question and a single textbox labeled “Answer”</w:t>
            </w:r>
          </w:p>
        </w:tc>
        <w:tc>
          <w:tcPr>
            <w:tcW w:w="3117" w:type="dxa"/>
          </w:tcPr>
          <w:p w14:paraId="76C4C312" w14:textId="2F583D63" w:rsidR="00087C7A" w:rsidRPr="009A5B8E" w:rsidRDefault="00087C7A" w:rsidP="00513832"/>
        </w:tc>
      </w:tr>
      <w:tr w:rsidR="009A5B8E" w:rsidRPr="009A5B8E" w14:paraId="6D0282C8" w14:textId="77777777" w:rsidTr="009A5B8E">
        <w:trPr>
          <w:trHeight w:val="539"/>
        </w:trPr>
        <w:tc>
          <w:tcPr>
            <w:tcW w:w="3116" w:type="dxa"/>
          </w:tcPr>
          <w:p w14:paraId="473B5E7F" w14:textId="77777777" w:rsidR="009A5B8E" w:rsidRPr="009A5B8E" w:rsidRDefault="003754B7" w:rsidP="00513832">
            <w:r>
              <w:t>RQ-2</w:t>
            </w:r>
          </w:p>
        </w:tc>
        <w:tc>
          <w:tcPr>
            <w:tcW w:w="3117" w:type="dxa"/>
          </w:tcPr>
          <w:p w14:paraId="4BA4FC96" w14:textId="1B4DA946" w:rsidR="009A5B8E" w:rsidRPr="00E71EDD" w:rsidRDefault="00E71EDD" w:rsidP="00513832">
            <w:pPr>
              <w:rPr>
                <w:rFonts w:ascii="Arial" w:hAnsi="Arial" w:cs="Arial"/>
              </w:rPr>
            </w:pPr>
            <w:r w:rsidRPr="00E71EDD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Homepage 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states “Welcome ‘username’”</w:t>
            </w:r>
          </w:p>
        </w:tc>
        <w:tc>
          <w:tcPr>
            <w:tcW w:w="3117" w:type="dxa"/>
          </w:tcPr>
          <w:p w14:paraId="137AE727" w14:textId="77777777" w:rsidR="009A5B8E" w:rsidRPr="009A5B8E" w:rsidRDefault="009A5B8E" w:rsidP="00513832"/>
        </w:tc>
      </w:tr>
      <w:tr w:rsidR="00026A95" w:rsidRPr="009A5B8E" w14:paraId="53C73563" w14:textId="77777777" w:rsidTr="009A5B8E">
        <w:trPr>
          <w:trHeight w:val="539"/>
        </w:trPr>
        <w:tc>
          <w:tcPr>
            <w:tcW w:w="3116" w:type="dxa"/>
          </w:tcPr>
          <w:p w14:paraId="4A8203CE" w14:textId="21FCAECD" w:rsidR="00026A95" w:rsidRPr="00B1385C" w:rsidRDefault="008F6735" w:rsidP="00513832">
            <w:pPr>
              <w:rPr>
                <w:rFonts w:cstheme="minorHAnsi"/>
              </w:rPr>
            </w:pPr>
            <w:r w:rsidRPr="00B1385C">
              <w:rPr>
                <w:rFonts w:cstheme="minorHAnsi"/>
              </w:rPr>
              <w:t>RQ-3</w:t>
            </w:r>
          </w:p>
        </w:tc>
        <w:tc>
          <w:tcPr>
            <w:tcW w:w="3117" w:type="dxa"/>
          </w:tcPr>
          <w:p w14:paraId="78D8C867" w14:textId="05AC8CF6" w:rsidR="00026A95" w:rsidRPr="00E71EDD" w:rsidRDefault="00E71EDD" w:rsidP="00513832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Pages include a logout option</w:t>
            </w:r>
          </w:p>
        </w:tc>
        <w:tc>
          <w:tcPr>
            <w:tcW w:w="3117" w:type="dxa"/>
          </w:tcPr>
          <w:p w14:paraId="2F8D1E11" w14:textId="77777777" w:rsidR="00026A95" w:rsidRPr="009A5B8E" w:rsidRDefault="00026A95" w:rsidP="00513832"/>
        </w:tc>
      </w:tr>
      <w:tr w:rsidR="00B1385C" w:rsidRPr="009A5B8E" w14:paraId="40E41D16" w14:textId="77777777" w:rsidTr="00171152">
        <w:trPr>
          <w:trHeight w:val="422"/>
        </w:trPr>
        <w:tc>
          <w:tcPr>
            <w:tcW w:w="3116" w:type="dxa"/>
          </w:tcPr>
          <w:p w14:paraId="272369C6" w14:textId="74C61102" w:rsidR="00B1385C" w:rsidRPr="00B1385C" w:rsidRDefault="00B1385C" w:rsidP="00513832">
            <w:pPr>
              <w:rPr>
                <w:rFonts w:cstheme="minorHAnsi"/>
              </w:rPr>
            </w:pPr>
            <w:r w:rsidRPr="00B1385C">
              <w:rPr>
                <w:rFonts w:cstheme="minorHAnsi"/>
              </w:rPr>
              <w:t>RQ-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17" w:type="dxa"/>
          </w:tcPr>
          <w:p w14:paraId="149D9737" w14:textId="3661CDC1" w:rsidR="00B1385C" w:rsidRPr="00E71EDD" w:rsidRDefault="00E71EDD" w:rsidP="00513832">
            <w:pPr>
              <w:rPr>
                <w:rFonts w:ascii="Arial" w:hAnsi="Arial" w:cs="Arial"/>
                <w:shd w:val="clear" w:color="auto" w:fill="F2F2F2"/>
              </w:rPr>
            </w:pPr>
            <w:r w:rsidRPr="00E71EDD">
              <w:rPr>
                <w:rFonts w:ascii="Arial" w:hAnsi="Arial" w:cs="Arial"/>
              </w:rPr>
              <w:t>The pages should use the same design as elsewhere on the cite</w:t>
            </w:r>
          </w:p>
        </w:tc>
        <w:tc>
          <w:tcPr>
            <w:tcW w:w="3117" w:type="dxa"/>
          </w:tcPr>
          <w:p w14:paraId="7CBEDAFD" w14:textId="77777777" w:rsidR="00B1385C" w:rsidRPr="009A5B8E" w:rsidRDefault="00B1385C" w:rsidP="00513832"/>
        </w:tc>
      </w:tr>
      <w:tr w:rsidR="00E71EDD" w:rsidRPr="009A5B8E" w14:paraId="509F988D" w14:textId="77777777" w:rsidTr="00171152">
        <w:trPr>
          <w:trHeight w:val="422"/>
        </w:trPr>
        <w:tc>
          <w:tcPr>
            <w:tcW w:w="3116" w:type="dxa"/>
          </w:tcPr>
          <w:p w14:paraId="1B1A1B9F" w14:textId="61C98E65" w:rsidR="00E71EDD" w:rsidRPr="00B1385C" w:rsidRDefault="00E71EDD" w:rsidP="00513832">
            <w:pPr>
              <w:rPr>
                <w:rFonts w:cstheme="minorHAnsi"/>
              </w:rPr>
            </w:pPr>
            <w:r>
              <w:rPr>
                <w:rFonts w:cstheme="minorHAnsi"/>
              </w:rPr>
              <w:t>RQ-5</w:t>
            </w:r>
          </w:p>
        </w:tc>
        <w:tc>
          <w:tcPr>
            <w:tcW w:w="3117" w:type="dxa"/>
          </w:tcPr>
          <w:p w14:paraId="53A25B2F" w14:textId="612B7443" w:rsidR="00E71EDD" w:rsidRPr="00E71EDD" w:rsidRDefault="00E71EDD" w:rsidP="00513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Unauthenticated users cannot navigate to the authenticated pages</w:t>
            </w:r>
          </w:p>
        </w:tc>
        <w:tc>
          <w:tcPr>
            <w:tcW w:w="3117" w:type="dxa"/>
          </w:tcPr>
          <w:p w14:paraId="1690EB4D" w14:textId="77777777" w:rsidR="00E71EDD" w:rsidRPr="009A5B8E" w:rsidRDefault="00E71EDD" w:rsidP="00513832"/>
        </w:tc>
      </w:tr>
      <w:tr w:rsidR="00026A95" w:rsidRPr="009A5B8E" w14:paraId="5711A8ED" w14:textId="77777777" w:rsidTr="009A5B8E">
        <w:trPr>
          <w:trHeight w:val="539"/>
        </w:trPr>
        <w:tc>
          <w:tcPr>
            <w:tcW w:w="3116" w:type="dxa"/>
          </w:tcPr>
          <w:p w14:paraId="2EB9E074" w14:textId="260EB772" w:rsidR="00026A95" w:rsidRDefault="008F6735" w:rsidP="00513832">
            <w:r>
              <w:t>RQ-</w:t>
            </w:r>
            <w:r w:rsidR="00E71EDD">
              <w:t>6</w:t>
            </w:r>
          </w:p>
        </w:tc>
        <w:tc>
          <w:tcPr>
            <w:tcW w:w="3117" w:type="dxa"/>
          </w:tcPr>
          <w:p w14:paraId="2BE491B7" w14:textId="5A53416D" w:rsidR="00026A95" w:rsidRDefault="00026A95" w:rsidP="00513832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All HTML is valid HTML5</w:t>
            </w:r>
          </w:p>
        </w:tc>
        <w:tc>
          <w:tcPr>
            <w:tcW w:w="3117" w:type="dxa"/>
          </w:tcPr>
          <w:p w14:paraId="7AB6EF92" w14:textId="77777777" w:rsidR="00026A95" w:rsidRPr="009A5B8E" w:rsidRDefault="00026A95" w:rsidP="00513832"/>
        </w:tc>
      </w:tr>
      <w:tr w:rsidR="009A5B8E" w:rsidRPr="009A5B8E" w14:paraId="6DFBD82E" w14:textId="77777777" w:rsidTr="009A5B8E">
        <w:trPr>
          <w:trHeight w:val="620"/>
        </w:trPr>
        <w:tc>
          <w:tcPr>
            <w:tcW w:w="3116" w:type="dxa"/>
          </w:tcPr>
          <w:p w14:paraId="146014AA" w14:textId="2C898343" w:rsidR="009A5B8E" w:rsidRPr="009A5B8E" w:rsidRDefault="003754B7" w:rsidP="00513832">
            <w:r>
              <w:t>RQ-</w:t>
            </w:r>
            <w:r w:rsidR="00E71EDD">
              <w:t>7</w:t>
            </w:r>
          </w:p>
        </w:tc>
        <w:tc>
          <w:tcPr>
            <w:tcW w:w="3117" w:type="dxa"/>
          </w:tcPr>
          <w:p w14:paraId="450587B6" w14:textId="658B1F65" w:rsidR="009A5B8E" w:rsidRPr="00C945C7" w:rsidRDefault="00C945C7" w:rsidP="00513832">
            <w:r w:rsidRPr="00C945C7">
              <w:rPr>
                <w:rStyle w:val="textlayer--absolute"/>
                <w:rFonts w:ascii="Arial" w:hAnsi="Arial" w:cs="Arial"/>
                <w:shd w:val="clear" w:color="auto" w:fill="F2F2F2"/>
              </w:rPr>
              <w:t>There are no errors, notices, or warnings from PHP.</w:t>
            </w:r>
          </w:p>
        </w:tc>
        <w:tc>
          <w:tcPr>
            <w:tcW w:w="3117" w:type="dxa"/>
          </w:tcPr>
          <w:p w14:paraId="003435AD" w14:textId="77777777" w:rsidR="009A5B8E" w:rsidRPr="009A5B8E" w:rsidRDefault="009A5B8E" w:rsidP="00513832"/>
        </w:tc>
      </w:tr>
    </w:tbl>
    <w:p w14:paraId="71A14E9A" w14:textId="77777777" w:rsidR="00412FF8" w:rsidRDefault="00412FF8"/>
    <w:p w14:paraId="545155C4" w14:textId="77777777" w:rsidR="009A5B8E" w:rsidRDefault="009A5B8E"/>
    <w:p w14:paraId="4F5428BA" w14:textId="77777777" w:rsidR="009A5B8E" w:rsidRDefault="009A5B8E"/>
    <w:p w14:paraId="6AAB5051" w14:textId="77777777" w:rsidR="009A5B8E" w:rsidRDefault="009A5B8E"/>
    <w:p w14:paraId="49353115" w14:textId="77777777" w:rsidR="009A5B8E" w:rsidRDefault="009A5B8E" w:rsidP="009A5B8E">
      <w:pPr>
        <w:pStyle w:val="Heading1"/>
      </w:pPr>
      <w:r>
        <w:t>Test Cases</w:t>
      </w:r>
    </w:p>
    <w:p w14:paraId="18A8BD8F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3330"/>
        <w:gridCol w:w="3325"/>
      </w:tblGrid>
      <w:tr w:rsidR="009A5B8E" w:rsidRPr="009A5B8E" w14:paraId="51DE3D96" w14:textId="77777777" w:rsidTr="009A5B8E">
        <w:tc>
          <w:tcPr>
            <w:tcW w:w="1615" w:type="dxa"/>
          </w:tcPr>
          <w:p w14:paraId="1C7CE301" w14:textId="77777777" w:rsidR="009A5B8E" w:rsidRPr="009A5B8E" w:rsidRDefault="009A5B8E" w:rsidP="007D6120">
            <w:r w:rsidRPr="009A5B8E">
              <w:t>Test</w:t>
            </w:r>
            <w:r>
              <w:t xml:space="preserve"> Case</w:t>
            </w:r>
            <w:r w:rsidRPr="009A5B8E">
              <w:t xml:space="preserve"> ID</w:t>
            </w:r>
          </w:p>
        </w:tc>
        <w:tc>
          <w:tcPr>
            <w:tcW w:w="1080" w:type="dxa"/>
          </w:tcPr>
          <w:p w14:paraId="7E1D5ED9" w14:textId="77777777" w:rsidR="009A5B8E" w:rsidRPr="009A5B8E" w:rsidRDefault="009A5B8E" w:rsidP="007D6120">
            <w:r w:rsidRPr="009A5B8E">
              <w:t>Req</w:t>
            </w:r>
            <w:r>
              <w:t>.</w:t>
            </w:r>
            <w:r w:rsidRPr="009A5B8E">
              <w:t xml:space="preserve"> ID</w:t>
            </w:r>
          </w:p>
        </w:tc>
        <w:tc>
          <w:tcPr>
            <w:tcW w:w="3330" w:type="dxa"/>
          </w:tcPr>
          <w:p w14:paraId="47CCA198" w14:textId="77777777" w:rsidR="009A5B8E" w:rsidRPr="009A5B8E" w:rsidRDefault="009A5B8E" w:rsidP="007D6120">
            <w:r w:rsidRPr="009A5B8E">
              <w:t>Test Case Description</w:t>
            </w:r>
          </w:p>
        </w:tc>
        <w:tc>
          <w:tcPr>
            <w:tcW w:w="3325" w:type="dxa"/>
          </w:tcPr>
          <w:p w14:paraId="10601A51" w14:textId="77777777" w:rsidR="009A5B8E" w:rsidRPr="009A5B8E" w:rsidRDefault="009A5B8E" w:rsidP="007D6120">
            <w:r w:rsidRPr="009A5B8E">
              <w:t>Expected Result</w:t>
            </w:r>
          </w:p>
        </w:tc>
      </w:tr>
      <w:tr w:rsidR="00716A35" w:rsidRPr="009A5B8E" w14:paraId="655F9FFC" w14:textId="77777777" w:rsidTr="009A5B8E">
        <w:trPr>
          <w:trHeight w:val="440"/>
        </w:trPr>
        <w:tc>
          <w:tcPr>
            <w:tcW w:w="1615" w:type="dxa"/>
          </w:tcPr>
          <w:p w14:paraId="55ED8B1E" w14:textId="77777777" w:rsidR="00716A35" w:rsidRPr="009A5B8E" w:rsidRDefault="00716A35" w:rsidP="00716A35">
            <w:r>
              <w:t>TC-1</w:t>
            </w:r>
          </w:p>
        </w:tc>
        <w:tc>
          <w:tcPr>
            <w:tcW w:w="1080" w:type="dxa"/>
          </w:tcPr>
          <w:p w14:paraId="14FEDFC2" w14:textId="20FB5914" w:rsidR="00716A35" w:rsidRPr="00087C7A" w:rsidRDefault="00716A35" w:rsidP="00716A35">
            <w:r>
              <w:t>RQ-1</w:t>
            </w:r>
          </w:p>
        </w:tc>
        <w:tc>
          <w:tcPr>
            <w:tcW w:w="3330" w:type="dxa"/>
          </w:tcPr>
          <w:p w14:paraId="10DAD17F" w14:textId="522F2A18" w:rsidR="00716A35" w:rsidRPr="009A5B8E" w:rsidRDefault="0015472D" w:rsidP="00716A35"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Check that the</w:t>
            </w:r>
            <w:r w:rsidR="00B1385C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 </w:t>
            </w:r>
            <w:r w:rsidR="00E71EDD">
              <w:rPr>
                <w:rStyle w:val="textlayer--absolute"/>
                <w:rFonts w:ascii="Arial" w:hAnsi="Arial" w:cs="Arial"/>
                <w:shd w:val="clear" w:color="auto" w:fill="F2F2F2"/>
              </w:rPr>
              <w:t>q</w:t>
            </w:r>
            <w:r w:rsidR="00E71EDD">
              <w:rPr>
                <w:rStyle w:val="textlayer--absolute"/>
                <w:rFonts w:ascii="Arial" w:hAnsi="Arial" w:cs="Arial"/>
                <w:shd w:val="clear" w:color="auto" w:fill="F2F2F2"/>
              </w:rPr>
              <w:t>uestion page has a place for a question and a single textbox labeled “Answer”</w:t>
            </w:r>
          </w:p>
        </w:tc>
        <w:tc>
          <w:tcPr>
            <w:tcW w:w="3325" w:type="dxa"/>
          </w:tcPr>
          <w:p w14:paraId="35A3BB92" w14:textId="7184855B" w:rsidR="00716A35" w:rsidRPr="00C945C7" w:rsidRDefault="00E71EDD" w:rsidP="00716A35">
            <w:pPr>
              <w:rPr>
                <w:rFonts w:ascii="Arial" w:hAnsi="Arial" w:cs="Arial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T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he question page has a place for a question and a single textbox labeled “Answer”</w:t>
            </w:r>
          </w:p>
        </w:tc>
      </w:tr>
      <w:tr w:rsidR="008F6735" w:rsidRPr="009A5B8E" w14:paraId="57D47AF5" w14:textId="77777777" w:rsidTr="009A5B8E">
        <w:trPr>
          <w:trHeight w:val="440"/>
        </w:trPr>
        <w:tc>
          <w:tcPr>
            <w:tcW w:w="1615" w:type="dxa"/>
          </w:tcPr>
          <w:p w14:paraId="1C038578" w14:textId="7FFA4721" w:rsidR="008F6735" w:rsidRDefault="008F6735" w:rsidP="008F6735">
            <w:r>
              <w:lastRenderedPageBreak/>
              <w:t>TC-2</w:t>
            </w:r>
          </w:p>
        </w:tc>
        <w:tc>
          <w:tcPr>
            <w:tcW w:w="1080" w:type="dxa"/>
          </w:tcPr>
          <w:p w14:paraId="4E24059D" w14:textId="2438BCA6" w:rsidR="008F6735" w:rsidRDefault="008F6735" w:rsidP="008F6735">
            <w:r>
              <w:t>RQ-2</w:t>
            </w:r>
          </w:p>
        </w:tc>
        <w:tc>
          <w:tcPr>
            <w:tcW w:w="3330" w:type="dxa"/>
          </w:tcPr>
          <w:p w14:paraId="56F83AA4" w14:textId="5BE9CF5A" w:rsidR="008F6735" w:rsidRPr="00D76172" w:rsidRDefault="008F6735" w:rsidP="008F6735">
            <w:pPr>
              <w:rPr>
                <w:rFonts w:ascii="Arial" w:hAnsi="Arial" w:cs="Arial"/>
              </w:rPr>
            </w:pPr>
            <w:r w:rsidRPr="00D76172">
              <w:rPr>
                <w:rFonts w:ascii="Arial" w:hAnsi="Arial" w:cs="Arial"/>
              </w:rPr>
              <w:t>Check</w:t>
            </w:r>
            <w:r w:rsidR="006E6E92">
              <w:rPr>
                <w:rFonts w:ascii="Arial" w:hAnsi="Arial" w:cs="Arial"/>
              </w:rPr>
              <w:t xml:space="preserve"> that the</w:t>
            </w:r>
            <w:r w:rsidRPr="00D76172">
              <w:rPr>
                <w:rFonts w:ascii="Arial" w:hAnsi="Arial" w:cs="Arial"/>
              </w:rPr>
              <w:t xml:space="preserve"> </w:t>
            </w:r>
            <w:r w:rsidR="006E6E92">
              <w:rPr>
                <w:rFonts w:ascii="Arial" w:hAnsi="Arial" w:cs="Arial"/>
              </w:rPr>
              <w:t>h</w:t>
            </w:r>
            <w:r w:rsidR="006E6E92" w:rsidRPr="00E71EDD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omepage </w:t>
            </w:r>
            <w:r w:rsidR="006E6E92">
              <w:rPr>
                <w:rStyle w:val="textlayer--absolute"/>
                <w:rFonts w:ascii="Arial" w:hAnsi="Arial" w:cs="Arial"/>
                <w:shd w:val="clear" w:color="auto" w:fill="F2F2F2"/>
              </w:rPr>
              <w:t>states “Welcome ‘username’”</w:t>
            </w:r>
          </w:p>
        </w:tc>
        <w:tc>
          <w:tcPr>
            <w:tcW w:w="3325" w:type="dxa"/>
          </w:tcPr>
          <w:p w14:paraId="0BEE80EB" w14:textId="07F13FF6" w:rsidR="008F6735" w:rsidRPr="00D76172" w:rsidRDefault="006E6E92" w:rsidP="008F6735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he</w:t>
            </w:r>
            <w:r w:rsidRPr="00D761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</w:t>
            </w:r>
            <w:r w:rsidRPr="00E71EDD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omepage 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states “Welcome ‘username’”</w:t>
            </w:r>
          </w:p>
        </w:tc>
      </w:tr>
      <w:tr w:rsidR="008F6735" w:rsidRPr="009A5B8E" w14:paraId="5881A69B" w14:textId="77777777" w:rsidTr="009A5B8E">
        <w:trPr>
          <w:trHeight w:val="440"/>
        </w:trPr>
        <w:tc>
          <w:tcPr>
            <w:tcW w:w="1615" w:type="dxa"/>
          </w:tcPr>
          <w:p w14:paraId="6A192272" w14:textId="7F961F02" w:rsidR="008F6735" w:rsidRDefault="008F6735" w:rsidP="008F6735">
            <w:r>
              <w:t>TC-3</w:t>
            </w:r>
          </w:p>
        </w:tc>
        <w:tc>
          <w:tcPr>
            <w:tcW w:w="1080" w:type="dxa"/>
          </w:tcPr>
          <w:p w14:paraId="614B62A7" w14:textId="2AC37300" w:rsidR="008F6735" w:rsidRDefault="008F6735" w:rsidP="008F6735">
            <w:r>
              <w:t>RQ-3</w:t>
            </w:r>
          </w:p>
        </w:tc>
        <w:tc>
          <w:tcPr>
            <w:tcW w:w="3330" w:type="dxa"/>
          </w:tcPr>
          <w:p w14:paraId="24148872" w14:textId="672056D4" w:rsidR="008F6735" w:rsidRPr="00C945C7" w:rsidRDefault="008F6735" w:rsidP="008F6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E6E92">
              <w:rPr>
                <w:rFonts w:ascii="Arial" w:hAnsi="Arial" w:cs="Arial"/>
              </w:rPr>
              <w:t>that the p</w:t>
            </w:r>
            <w:r w:rsidR="006E6E92">
              <w:rPr>
                <w:rStyle w:val="textlayer--absolute"/>
                <w:rFonts w:ascii="Arial" w:hAnsi="Arial" w:cs="Arial"/>
                <w:shd w:val="clear" w:color="auto" w:fill="F2F2F2"/>
              </w:rPr>
              <w:t>ages include a logout option</w:t>
            </w:r>
          </w:p>
        </w:tc>
        <w:tc>
          <w:tcPr>
            <w:tcW w:w="3325" w:type="dxa"/>
          </w:tcPr>
          <w:p w14:paraId="42C346D8" w14:textId="7C3FA6CA" w:rsidR="008F6735" w:rsidRDefault="006E6E92" w:rsidP="008F6735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he p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ages include a logout option</w:t>
            </w:r>
          </w:p>
        </w:tc>
      </w:tr>
      <w:tr w:rsidR="00B1385C" w:rsidRPr="009A5B8E" w14:paraId="509BDC7F" w14:textId="77777777" w:rsidTr="009A5B8E">
        <w:trPr>
          <w:trHeight w:val="440"/>
        </w:trPr>
        <w:tc>
          <w:tcPr>
            <w:tcW w:w="1615" w:type="dxa"/>
          </w:tcPr>
          <w:p w14:paraId="7E0C9106" w14:textId="33EE53B9" w:rsidR="00B1385C" w:rsidRDefault="00B1385C" w:rsidP="008F6735">
            <w:r>
              <w:t>TC-4</w:t>
            </w:r>
          </w:p>
        </w:tc>
        <w:tc>
          <w:tcPr>
            <w:tcW w:w="1080" w:type="dxa"/>
          </w:tcPr>
          <w:p w14:paraId="43249F25" w14:textId="27825389" w:rsidR="00B1385C" w:rsidRDefault="00B1385C" w:rsidP="008F6735">
            <w:r>
              <w:t>RQ-4</w:t>
            </w:r>
          </w:p>
        </w:tc>
        <w:tc>
          <w:tcPr>
            <w:tcW w:w="3330" w:type="dxa"/>
          </w:tcPr>
          <w:p w14:paraId="6EFA33F7" w14:textId="086BDE52" w:rsidR="00B1385C" w:rsidRDefault="00B1385C" w:rsidP="008F6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2F2F2"/>
              </w:rPr>
              <w:t>Check that the</w:t>
            </w:r>
            <w:r w:rsidR="006E6E92" w:rsidRPr="00E71EDD">
              <w:rPr>
                <w:rFonts w:ascii="Arial" w:hAnsi="Arial" w:cs="Arial"/>
              </w:rPr>
              <w:t xml:space="preserve"> pages should use the same design as elsewhere on the cite</w:t>
            </w:r>
          </w:p>
        </w:tc>
        <w:tc>
          <w:tcPr>
            <w:tcW w:w="3325" w:type="dxa"/>
          </w:tcPr>
          <w:p w14:paraId="0FA88FA8" w14:textId="091F8716" w:rsidR="00B1385C" w:rsidRDefault="006E6E92" w:rsidP="008F6735">
            <w:pPr>
              <w:rPr>
                <w:rFonts w:ascii="Arial" w:hAnsi="Arial" w:cs="Arial"/>
              </w:rPr>
            </w:pPr>
            <w:r w:rsidRPr="00E71EDD">
              <w:rPr>
                <w:rFonts w:ascii="Arial" w:hAnsi="Arial" w:cs="Arial"/>
              </w:rPr>
              <w:t>The pages should use the same design as elsewhere on the cite</w:t>
            </w:r>
          </w:p>
        </w:tc>
      </w:tr>
      <w:tr w:rsidR="00E71EDD" w:rsidRPr="009A5B8E" w14:paraId="6C9430A5" w14:textId="77777777" w:rsidTr="009A5B8E">
        <w:trPr>
          <w:trHeight w:val="440"/>
        </w:trPr>
        <w:tc>
          <w:tcPr>
            <w:tcW w:w="1615" w:type="dxa"/>
          </w:tcPr>
          <w:p w14:paraId="4434F4A6" w14:textId="09B9FBE9" w:rsidR="00E71EDD" w:rsidRDefault="00E71EDD" w:rsidP="008F6735">
            <w:r>
              <w:t>TC-5</w:t>
            </w:r>
          </w:p>
        </w:tc>
        <w:tc>
          <w:tcPr>
            <w:tcW w:w="1080" w:type="dxa"/>
          </w:tcPr>
          <w:p w14:paraId="3E9A6C4E" w14:textId="77777777" w:rsidR="00E71EDD" w:rsidRDefault="00E71EDD" w:rsidP="008F6735"/>
        </w:tc>
        <w:tc>
          <w:tcPr>
            <w:tcW w:w="3330" w:type="dxa"/>
          </w:tcPr>
          <w:p w14:paraId="4539CAAC" w14:textId="14B9397C" w:rsidR="00E71EDD" w:rsidRDefault="006E6E92" w:rsidP="008F6735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  <w:shd w:val="clear" w:color="auto" w:fill="F2F2F2"/>
              </w:rPr>
              <w:t>Check that u</w:t>
            </w:r>
            <w:r>
              <w:rPr>
                <w:rFonts w:ascii="Arial" w:hAnsi="Arial" w:cs="Arial"/>
              </w:rPr>
              <w:t>nauthenticated users cannot navigate to the authenticated pages</w:t>
            </w:r>
          </w:p>
        </w:tc>
        <w:tc>
          <w:tcPr>
            <w:tcW w:w="3325" w:type="dxa"/>
          </w:tcPr>
          <w:p w14:paraId="5520F642" w14:textId="20DEF3A2" w:rsidR="00E71EDD" w:rsidRDefault="006E6E92" w:rsidP="008F6735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</w:rPr>
              <w:t>Unauthenticated users cannot navigate to the authenticated pages</w:t>
            </w:r>
          </w:p>
        </w:tc>
      </w:tr>
      <w:tr w:rsidR="008F6735" w:rsidRPr="009A5B8E" w14:paraId="3AE0F6BB" w14:textId="77777777" w:rsidTr="009A5B8E">
        <w:trPr>
          <w:trHeight w:val="440"/>
        </w:trPr>
        <w:tc>
          <w:tcPr>
            <w:tcW w:w="1615" w:type="dxa"/>
          </w:tcPr>
          <w:p w14:paraId="20897F7C" w14:textId="45041A77" w:rsidR="008F6735" w:rsidRPr="009A5B8E" w:rsidRDefault="008F6735" w:rsidP="008F6735">
            <w:r>
              <w:t>TC-</w:t>
            </w:r>
            <w:r w:rsidR="00E71EDD">
              <w:t>6</w:t>
            </w:r>
          </w:p>
        </w:tc>
        <w:tc>
          <w:tcPr>
            <w:tcW w:w="1080" w:type="dxa"/>
          </w:tcPr>
          <w:p w14:paraId="55EC71F7" w14:textId="410B012C" w:rsidR="008F6735" w:rsidRPr="009A5B8E" w:rsidRDefault="008F6735" w:rsidP="008F6735">
            <w:r>
              <w:t>RQ-</w:t>
            </w:r>
            <w:r w:rsidR="00E71EDD">
              <w:t>6</w:t>
            </w:r>
          </w:p>
        </w:tc>
        <w:tc>
          <w:tcPr>
            <w:tcW w:w="3330" w:type="dxa"/>
          </w:tcPr>
          <w:p w14:paraId="6ADCFA3A" w14:textId="33A35E29" w:rsidR="008F6735" w:rsidRPr="00C945C7" w:rsidRDefault="008F6735" w:rsidP="008F6735">
            <w:pPr>
              <w:rPr>
                <w:rFonts w:ascii="Arial" w:hAnsi="Arial" w:cs="Arial"/>
              </w:rPr>
            </w:pPr>
            <w:r w:rsidRPr="00C945C7">
              <w:rPr>
                <w:rFonts w:ascii="Arial" w:hAnsi="Arial" w:cs="Arial"/>
              </w:rPr>
              <w:t>Validate HTML with W3C validator to ensure that it is valid HTML5</w:t>
            </w:r>
          </w:p>
        </w:tc>
        <w:tc>
          <w:tcPr>
            <w:tcW w:w="3325" w:type="dxa"/>
          </w:tcPr>
          <w:p w14:paraId="3A7879AF" w14:textId="0145D0BD" w:rsidR="008F6735" w:rsidRPr="00C945C7" w:rsidRDefault="008F6735" w:rsidP="008F6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is valid HTML5.</w:t>
            </w:r>
          </w:p>
        </w:tc>
      </w:tr>
      <w:tr w:rsidR="008F6735" w:rsidRPr="009A5B8E" w14:paraId="05A4E939" w14:textId="77777777" w:rsidTr="009A5B8E">
        <w:trPr>
          <w:trHeight w:val="440"/>
        </w:trPr>
        <w:tc>
          <w:tcPr>
            <w:tcW w:w="1615" w:type="dxa"/>
          </w:tcPr>
          <w:p w14:paraId="63663AB3" w14:textId="217F76DE" w:rsidR="008F6735" w:rsidRPr="009A5B8E" w:rsidRDefault="008F6735" w:rsidP="008F6735">
            <w:r>
              <w:t>TC-</w:t>
            </w:r>
            <w:r w:rsidR="00E71EDD">
              <w:t>7</w:t>
            </w:r>
          </w:p>
        </w:tc>
        <w:tc>
          <w:tcPr>
            <w:tcW w:w="1080" w:type="dxa"/>
          </w:tcPr>
          <w:p w14:paraId="63E6CBE7" w14:textId="460CB32F" w:rsidR="008F6735" w:rsidRPr="009A5B8E" w:rsidRDefault="008F6735" w:rsidP="008F6735">
            <w:r>
              <w:t>RQ-</w:t>
            </w:r>
            <w:r w:rsidR="00E71EDD">
              <w:t>7</w:t>
            </w:r>
          </w:p>
        </w:tc>
        <w:tc>
          <w:tcPr>
            <w:tcW w:w="3330" w:type="dxa"/>
          </w:tcPr>
          <w:p w14:paraId="282945D2" w14:textId="65078548" w:rsidR="008F6735" w:rsidRPr="009A5B8E" w:rsidRDefault="008F6735" w:rsidP="008F6735">
            <w:r w:rsidRPr="00C945C7">
              <w:rPr>
                <w:rFonts w:ascii="Arial" w:hAnsi="Arial" w:cs="Arial"/>
              </w:rPr>
              <w:t xml:space="preserve">Check to make sure that </w:t>
            </w:r>
            <w:r>
              <w:rPr>
                <w:rFonts w:ascii="Arial" w:hAnsi="Arial" w:cs="Arial"/>
              </w:rPr>
              <w:t>t</w:t>
            </w:r>
            <w:r w:rsidRPr="00C945C7">
              <w:rPr>
                <w:rStyle w:val="textlayer--absolute"/>
                <w:rFonts w:ascii="Arial" w:hAnsi="Arial" w:cs="Arial"/>
                <w:shd w:val="clear" w:color="auto" w:fill="F2F2F2"/>
              </w:rPr>
              <w:t>here are no errors, notices, or warnings from PHP</w:t>
            </w:r>
          </w:p>
        </w:tc>
        <w:tc>
          <w:tcPr>
            <w:tcW w:w="3325" w:type="dxa"/>
          </w:tcPr>
          <w:p w14:paraId="52684827" w14:textId="4F90CE43" w:rsidR="008F6735" w:rsidRPr="009A5B8E" w:rsidRDefault="008F6735" w:rsidP="008F6735"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T</w:t>
            </w:r>
            <w:r w:rsidRPr="00C945C7">
              <w:rPr>
                <w:rStyle w:val="textlayer--absolute"/>
                <w:rFonts w:ascii="Arial" w:hAnsi="Arial" w:cs="Arial"/>
                <w:shd w:val="clear" w:color="auto" w:fill="F2F2F2"/>
              </w:rPr>
              <w:t>here are no errors, notices, or warnings from PHP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.</w:t>
            </w:r>
          </w:p>
        </w:tc>
      </w:tr>
    </w:tbl>
    <w:p w14:paraId="2293D626" w14:textId="77777777" w:rsidR="009A5B8E" w:rsidRDefault="009A5B8E"/>
    <w:p w14:paraId="1C8B2A40" w14:textId="77777777" w:rsidR="009A5B8E" w:rsidRDefault="009A5B8E"/>
    <w:p w14:paraId="21E0A6CE" w14:textId="77777777" w:rsidR="009A5B8E" w:rsidRDefault="009A5B8E"/>
    <w:p w14:paraId="426BE03D" w14:textId="77777777" w:rsidR="009A5B8E" w:rsidRDefault="009A5B8E" w:rsidP="009A5B8E">
      <w:pPr>
        <w:pStyle w:val="Heading1"/>
      </w:pPr>
      <w:r>
        <w:t>Test Execution</w:t>
      </w:r>
    </w:p>
    <w:p w14:paraId="3F864EDD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9A5B8E" w:rsidRPr="009A5B8E" w14:paraId="11EF1C2A" w14:textId="77777777" w:rsidTr="009A5B8E">
        <w:tc>
          <w:tcPr>
            <w:tcW w:w="1525" w:type="dxa"/>
          </w:tcPr>
          <w:p w14:paraId="1E8C51CC" w14:textId="77777777" w:rsidR="009A5B8E" w:rsidRPr="009A5B8E" w:rsidRDefault="009A5B8E" w:rsidP="009D19FA">
            <w:r w:rsidRPr="009A5B8E">
              <w:t>Test Case ID</w:t>
            </w:r>
          </w:p>
        </w:tc>
        <w:tc>
          <w:tcPr>
            <w:tcW w:w="1890" w:type="dxa"/>
          </w:tcPr>
          <w:p w14:paraId="082ACCF7" w14:textId="77777777" w:rsidR="009A5B8E" w:rsidRPr="009A5B8E" w:rsidRDefault="009A5B8E" w:rsidP="009D19FA">
            <w:r w:rsidRPr="009A5B8E">
              <w:t>Test Date/Time</w:t>
            </w:r>
          </w:p>
        </w:tc>
        <w:tc>
          <w:tcPr>
            <w:tcW w:w="5935" w:type="dxa"/>
          </w:tcPr>
          <w:p w14:paraId="6D05C8A4" w14:textId="77777777" w:rsidR="009A5B8E" w:rsidRPr="009A5B8E" w:rsidRDefault="009A5B8E" w:rsidP="009D19FA">
            <w:r w:rsidRPr="009A5B8E">
              <w:t>Result</w:t>
            </w:r>
          </w:p>
        </w:tc>
      </w:tr>
      <w:tr w:rsidR="00D76172" w:rsidRPr="009A5B8E" w14:paraId="670F1A81" w14:textId="77777777" w:rsidTr="009A5B8E">
        <w:tc>
          <w:tcPr>
            <w:tcW w:w="1525" w:type="dxa"/>
          </w:tcPr>
          <w:p w14:paraId="1D182FFB" w14:textId="759ADA6F" w:rsidR="00D76172" w:rsidRPr="009A5B8E" w:rsidRDefault="00D76172" w:rsidP="00D76172">
            <w:r>
              <w:t>TC-1</w:t>
            </w:r>
          </w:p>
        </w:tc>
        <w:tc>
          <w:tcPr>
            <w:tcW w:w="1890" w:type="dxa"/>
          </w:tcPr>
          <w:p w14:paraId="61F34618" w14:textId="59CB2C35" w:rsidR="00D76172" w:rsidRDefault="00D76172" w:rsidP="00D76172">
            <w:r>
              <w:t>4/</w:t>
            </w:r>
            <w:r w:rsidR="006E6E92">
              <w:t>23</w:t>
            </w:r>
            <w:r>
              <w:t>/2021</w:t>
            </w:r>
          </w:p>
          <w:p w14:paraId="43F576EA" w14:textId="77140A5D" w:rsidR="00D76172" w:rsidRPr="009A5B8E" w:rsidRDefault="006E6E92" w:rsidP="00D76172">
            <w:r>
              <w:t>10</w:t>
            </w:r>
            <w:r w:rsidR="00D76172">
              <w:t>:</w:t>
            </w:r>
            <w:r>
              <w:t>42</w:t>
            </w:r>
            <w:r w:rsidR="00D76172">
              <w:t>pm</w:t>
            </w:r>
          </w:p>
        </w:tc>
        <w:tc>
          <w:tcPr>
            <w:tcW w:w="5935" w:type="dxa"/>
          </w:tcPr>
          <w:p w14:paraId="3264FB72" w14:textId="16792B07" w:rsidR="00D76172" w:rsidRPr="009A5B8E" w:rsidRDefault="00E71EDD" w:rsidP="00D76172"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T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he question page has a place for a question and a single textbox labeled “Answer”</w:t>
            </w:r>
          </w:p>
        </w:tc>
      </w:tr>
      <w:tr w:rsidR="00D76172" w:rsidRPr="009A5B8E" w14:paraId="3F264C44" w14:textId="77777777" w:rsidTr="009A5B8E">
        <w:tc>
          <w:tcPr>
            <w:tcW w:w="1525" w:type="dxa"/>
          </w:tcPr>
          <w:p w14:paraId="414DB3A4" w14:textId="3F98AAFF" w:rsidR="00D76172" w:rsidRDefault="00D76172" w:rsidP="00D76172">
            <w:r>
              <w:t>TC-2</w:t>
            </w:r>
          </w:p>
          <w:p w14:paraId="1BA5FC99" w14:textId="0F10BF87" w:rsidR="00D76172" w:rsidRDefault="00D76172" w:rsidP="00D76172"/>
        </w:tc>
        <w:tc>
          <w:tcPr>
            <w:tcW w:w="1890" w:type="dxa"/>
          </w:tcPr>
          <w:p w14:paraId="7432ECCF" w14:textId="77777777" w:rsidR="006E6E92" w:rsidRDefault="006E6E92" w:rsidP="006E6E92">
            <w:r>
              <w:t>4/23/2021</w:t>
            </w:r>
          </w:p>
          <w:p w14:paraId="49D8342D" w14:textId="12ACD30E" w:rsidR="00D76172" w:rsidRPr="009A5B8E" w:rsidRDefault="006E6E92" w:rsidP="00D76172">
            <w:r>
              <w:t>10:4</w:t>
            </w:r>
            <w:r>
              <w:t>3</w:t>
            </w:r>
            <w:r>
              <w:t>pm</w:t>
            </w:r>
          </w:p>
        </w:tc>
        <w:tc>
          <w:tcPr>
            <w:tcW w:w="5935" w:type="dxa"/>
          </w:tcPr>
          <w:p w14:paraId="06567DD7" w14:textId="7CBD8191" w:rsidR="00D76172" w:rsidRDefault="00E71EDD" w:rsidP="00D76172"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The h</w:t>
            </w:r>
            <w:r w:rsidRPr="00E71EDD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omepage 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states “Welcome ‘username’”</w:t>
            </w:r>
          </w:p>
        </w:tc>
      </w:tr>
      <w:tr w:rsidR="00D76172" w:rsidRPr="009A5B8E" w14:paraId="7B2F6E5D" w14:textId="77777777" w:rsidTr="009A5B8E">
        <w:tc>
          <w:tcPr>
            <w:tcW w:w="1525" w:type="dxa"/>
          </w:tcPr>
          <w:p w14:paraId="481F6477" w14:textId="03354571" w:rsidR="00D76172" w:rsidRDefault="00D76172" w:rsidP="00D76172">
            <w:r>
              <w:t>TC-3</w:t>
            </w:r>
          </w:p>
          <w:p w14:paraId="1009ED76" w14:textId="1CE0CCD4" w:rsidR="00D76172" w:rsidRDefault="00D76172" w:rsidP="00D76172"/>
        </w:tc>
        <w:tc>
          <w:tcPr>
            <w:tcW w:w="1890" w:type="dxa"/>
          </w:tcPr>
          <w:p w14:paraId="138DE830" w14:textId="6F24C45E" w:rsidR="00D76172" w:rsidRDefault="006E6E92" w:rsidP="00D76172">
            <w:r>
              <w:t>4/23/2021</w:t>
            </w:r>
          </w:p>
          <w:p w14:paraId="67E78C33" w14:textId="4EE19CE4" w:rsidR="00D76172" w:rsidRPr="009A5B8E" w:rsidRDefault="006E6E92" w:rsidP="00D76172">
            <w:r>
              <w:t>10:4</w:t>
            </w:r>
            <w:r>
              <w:t>3</w:t>
            </w:r>
            <w:r>
              <w:t>pm</w:t>
            </w:r>
          </w:p>
        </w:tc>
        <w:tc>
          <w:tcPr>
            <w:tcW w:w="5935" w:type="dxa"/>
          </w:tcPr>
          <w:p w14:paraId="38FA738B" w14:textId="102EF368" w:rsidR="00D76172" w:rsidRDefault="006E6E92" w:rsidP="00D76172"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he p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ages include a logout option</w:t>
            </w:r>
          </w:p>
        </w:tc>
      </w:tr>
      <w:tr w:rsidR="00D76172" w:rsidRPr="009A5B8E" w14:paraId="1F2F54F2" w14:textId="77777777" w:rsidTr="009A5B8E">
        <w:tc>
          <w:tcPr>
            <w:tcW w:w="1525" w:type="dxa"/>
          </w:tcPr>
          <w:p w14:paraId="486D317F" w14:textId="3335763D" w:rsidR="00D76172" w:rsidRDefault="00D76172" w:rsidP="00D76172">
            <w:r>
              <w:t>TC-4</w:t>
            </w:r>
          </w:p>
        </w:tc>
        <w:tc>
          <w:tcPr>
            <w:tcW w:w="1890" w:type="dxa"/>
          </w:tcPr>
          <w:p w14:paraId="708E361E" w14:textId="77777777" w:rsidR="006E6E92" w:rsidRDefault="006E6E92" w:rsidP="006E6E92">
            <w:r>
              <w:t>4/23/2021</w:t>
            </w:r>
          </w:p>
          <w:p w14:paraId="2010AF21" w14:textId="5A4A7479" w:rsidR="00D76172" w:rsidRDefault="006E6E92" w:rsidP="00D76172">
            <w:r>
              <w:t>10:4</w:t>
            </w:r>
            <w:r>
              <w:t>3</w:t>
            </w:r>
            <w:r>
              <w:t>pm</w:t>
            </w:r>
          </w:p>
        </w:tc>
        <w:tc>
          <w:tcPr>
            <w:tcW w:w="5935" w:type="dxa"/>
          </w:tcPr>
          <w:p w14:paraId="3B1B3E3C" w14:textId="7B5C566F" w:rsidR="00D76172" w:rsidRDefault="006E6E92" w:rsidP="00D76172">
            <w:pPr>
              <w:rPr>
                <w:rFonts w:ascii="Arial" w:hAnsi="Arial" w:cs="Arial"/>
                <w:shd w:val="clear" w:color="auto" w:fill="F2F2F2"/>
              </w:rPr>
            </w:pPr>
            <w:r w:rsidRPr="00E71EDD">
              <w:rPr>
                <w:rFonts w:ascii="Arial" w:hAnsi="Arial" w:cs="Arial"/>
              </w:rPr>
              <w:t>The pages should use the same design as elsewhere on the cite</w:t>
            </w:r>
          </w:p>
        </w:tc>
      </w:tr>
      <w:tr w:rsidR="006E6E92" w:rsidRPr="009A5B8E" w14:paraId="6162298C" w14:textId="77777777" w:rsidTr="009A5B8E">
        <w:tc>
          <w:tcPr>
            <w:tcW w:w="1525" w:type="dxa"/>
          </w:tcPr>
          <w:p w14:paraId="47332664" w14:textId="28698660" w:rsidR="006E6E92" w:rsidRDefault="006E6E92" w:rsidP="00D76172">
            <w:r>
              <w:t>TC-5</w:t>
            </w:r>
          </w:p>
        </w:tc>
        <w:tc>
          <w:tcPr>
            <w:tcW w:w="1890" w:type="dxa"/>
          </w:tcPr>
          <w:p w14:paraId="1ABF135D" w14:textId="77777777" w:rsidR="006E6E92" w:rsidRDefault="006E6E92" w:rsidP="006E6E92">
            <w:r>
              <w:t>4/23/2021</w:t>
            </w:r>
          </w:p>
          <w:p w14:paraId="1054926A" w14:textId="76578BD2" w:rsidR="006E6E92" w:rsidRDefault="006E6E92" w:rsidP="00D76172">
            <w:r>
              <w:t>10:4</w:t>
            </w:r>
            <w:r>
              <w:t>4</w:t>
            </w:r>
            <w:r>
              <w:t>pm</w:t>
            </w:r>
          </w:p>
        </w:tc>
        <w:tc>
          <w:tcPr>
            <w:tcW w:w="5935" w:type="dxa"/>
          </w:tcPr>
          <w:p w14:paraId="178195F2" w14:textId="0DE0C863" w:rsidR="006E6E92" w:rsidRDefault="006E6E92" w:rsidP="00D76172">
            <w:pPr>
              <w:rPr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</w:rPr>
              <w:t>Unauthenticated users cannot navigate to the authenticated pages</w:t>
            </w:r>
          </w:p>
        </w:tc>
      </w:tr>
      <w:tr w:rsidR="00D76172" w:rsidRPr="009A5B8E" w14:paraId="3A07A72E" w14:textId="77777777" w:rsidTr="009A5B8E">
        <w:tc>
          <w:tcPr>
            <w:tcW w:w="1525" w:type="dxa"/>
          </w:tcPr>
          <w:p w14:paraId="7854BB16" w14:textId="18AC8376" w:rsidR="00D76172" w:rsidRDefault="00D76172" w:rsidP="00D76172">
            <w:r>
              <w:t>TC-</w:t>
            </w:r>
            <w:r w:rsidR="006E6E92">
              <w:t>6</w:t>
            </w:r>
          </w:p>
        </w:tc>
        <w:tc>
          <w:tcPr>
            <w:tcW w:w="1890" w:type="dxa"/>
          </w:tcPr>
          <w:p w14:paraId="2F569101" w14:textId="77777777" w:rsidR="006E6E92" w:rsidRDefault="006E6E92" w:rsidP="006E6E92">
            <w:r>
              <w:t>4/23/2021</w:t>
            </w:r>
          </w:p>
          <w:p w14:paraId="659A2683" w14:textId="567AE29F" w:rsidR="00D76172" w:rsidRDefault="006E6E92" w:rsidP="00D76172">
            <w:r>
              <w:t>10:4</w:t>
            </w:r>
            <w:r>
              <w:t>6</w:t>
            </w:r>
            <w:r>
              <w:t>pm</w:t>
            </w:r>
          </w:p>
        </w:tc>
        <w:tc>
          <w:tcPr>
            <w:tcW w:w="5935" w:type="dxa"/>
          </w:tcPr>
          <w:p w14:paraId="65C4629A" w14:textId="6FC193B3" w:rsidR="00D76172" w:rsidRDefault="00D76172" w:rsidP="00D76172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Fonts w:ascii="Arial" w:hAnsi="Arial" w:cs="Arial"/>
              </w:rPr>
              <w:t>HTML is valid HTML5</w:t>
            </w:r>
          </w:p>
        </w:tc>
      </w:tr>
      <w:tr w:rsidR="00D76172" w:rsidRPr="009A5B8E" w14:paraId="5F9D5EAC" w14:textId="77777777" w:rsidTr="009A5B8E">
        <w:tc>
          <w:tcPr>
            <w:tcW w:w="1525" w:type="dxa"/>
          </w:tcPr>
          <w:p w14:paraId="16FC8868" w14:textId="72AB21B0" w:rsidR="00D76172" w:rsidRDefault="00D76172" w:rsidP="00D76172">
            <w:r>
              <w:t>TC-</w:t>
            </w:r>
            <w:r w:rsidR="006E6E92">
              <w:t>7</w:t>
            </w:r>
          </w:p>
        </w:tc>
        <w:tc>
          <w:tcPr>
            <w:tcW w:w="1890" w:type="dxa"/>
          </w:tcPr>
          <w:p w14:paraId="2705B260" w14:textId="77777777" w:rsidR="006E6E92" w:rsidRDefault="006E6E92" w:rsidP="006E6E92">
            <w:r>
              <w:t>4/23/2021</w:t>
            </w:r>
          </w:p>
          <w:p w14:paraId="7109C7E2" w14:textId="2820BD9C" w:rsidR="00D76172" w:rsidRDefault="006E6E92" w:rsidP="00D76172">
            <w:r>
              <w:t>10:4</w:t>
            </w:r>
            <w:r>
              <w:t>7</w:t>
            </w:r>
            <w:r>
              <w:t>pm</w:t>
            </w:r>
          </w:p>
        </w:tc>
        <w:tc>
          <w:tcPr>
            <w:tcW w:w="5935" w:type="dxa"/>
          </w:tcPr>
          <w:p w14:paraId="1F461B98" w14:textId="070DC46E" w:rsidR="00D76172" w:rsidRDefault="00D76172" w:rsidP="00D76172">
            <w:pPr>
              <w:rPr>
                <w:rStyle w:val="textlayer--absolute"/>
                <w:rFonts w:ascii="Arial" w:hAnsi="Arial" w:cs="Arial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T</w:t>
            </w:r>
            <w:r w:rsidRPr="00C945C7">
              <w:rPr>
                <w:rStyle w:val="textlayer--absolute"/>
                <w:rFonts w:ascii="Arial" w:hAnsi="Arial" w:cs="Arial"/>
                <w:shd w:val="clear" w:color="auto" w:fill="F2F2F2"/>
              </w:rPr>
              <w:t>here are no errors, notices, or warnings from PHP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.</w:t>
            </w:r>
          </w:p>
        </w:tc>
      </w:tr>
    </w:tbl>
    <w:p w14:paraId="3EA90528" w14:textId="4A929CE1" w:rsidR="005C46E8" w:rsidRDefault="005C46E8" w:rsidP="00714262"/>
    <w:sectPr w:rsidR="005C46E8" w:rsidSect="00C2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E0F"/>
    <w:multiLevelType w:val="hybridMultilevel"/>
    <w:tmpl w:val="9CD6616C"/>
    <w:lvl w:ilvl="0" w:tplc="937E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7A"/>
    <w:rsid w:val="00026A95"/>
    <w:rsid w:val="00087C7A"/>
    <w:rsid w:val="0015472D"/>
    <w:rsid w:val="00171152"/>
    <w:rsid w:val="003754B7"/>
    <w:rsid w:val="00412FF8"/>
    <w:rsid w:val="0041462E"/>
    <w:rsid w:val="004D7993"/>
    <w:rsid w:val="005C46E8"/>
    <w:rsid w:val="006E6E92"/>
    <w:rsid w:val="00714262"/>
    <w:rsid w:val="00716A35"/>
    <w:rsid w:val="007357A4"/>
    <w:rsid w:val="00777605"/>
    <w:rsid w:val="00807769"/>
    <w:rsid w:val="008D4925"/>
    <w:rsid w:val="008F6735"/>
    <w:rsid w:val="009A5B8E"/>
    <w:rsid w:val="009C47C4"/>
    <w:rsid w:val="00AB6BD5"/>
    <w:rsid w:val="00B1385C"/>
    <w:rsid w:val="00C16F7E"/>
    <w:rsid w:val="00C267C4"/>
    <w:rsid w:val="00C945C7"/>
    <w:rsid w:val="00D72B78"/>
    <w:rsid w:val="00D76172"/>
    <w:rsid w:val="00E224C3"/>
    <w:rsid w:val="00E71EDD"/>
    <w:rsid w:val="00F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1851"/>
  <w14:defaultImageDpi w14:val="32767"/>
  <w15:chartTrackingRefBased/>
  <w15:docId w15:val="{6C786F07-C06D-4092-994A-23E5831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5B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extlayer--absolute">
    <w:name w:val="textlayer--absolute"/>
    <w:basedOn w:val="DefaultParagraphFont"/>
    <w:rsid w:val="00087C7A"/>
  </w:style>
  <w:style w:type="character" w:styleId="Hyperlink">
    <w:name w:val="Hyperlink"/>
    <w:basedOn w:val="DefaultParagraphFont"/>
    <w:uiPriority w:val="99"/>
    <w:unhideWhenUsed/>
    <w:rsid w:val="005C4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wnloads\TestPlan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TestPlanDocument_Template.dotx</Template>
  <TotalTime>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Bunczak, Leo P</cp:lastModifiedBy>
  <cp:revision>2</cp:revision>
  <dcterms:created xsi:type="dcterms:W3CDTF">2021-04-24T03:45:00Z</dcterms:created>
  <dcterms:modified xsi:type="dcterms:W3CDTF">2021-04-24T03:45:00Z</dcterms:modified>
</cp:coreProperties>
</file>